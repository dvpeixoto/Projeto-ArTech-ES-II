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D8378F">
      <w:pPr>
        <w:pStyle w:val="Ttulo"/>
      </w:pPr>
      <w:proofErr w:type="spellStart"/>
      <w:r>
        <w:t>ArTech</w:t>
      </w:r>
      <w:proofErr w:type="spellEnd"/>
    </w:p>
    <w:p w:rsidR="00685AA7" w:rsidRDefault="00BB1583">
      <w:pPr>
        <w:pStyle w:val="Ttulo"/>
      </w:pPr>
      <w:r>
        <w:t>Use Case Model</w:t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505ABB" w:rsidRPr="00505ABB" w:rsidRDefault="00505ABB" w:rsidP="00505ABB">
      <w:r w:rsidRPr="00505ABB">
        <w:t>Model use cases that we have in the system requested by the customer</w:t>
      </w:r>
    </w:p>
    <w:bookmarkEnd w:id="4"/>
    <w:bookmarkEnd w:id="5"/>
    <w:p w:rsidR="009E61FF" w:rsidRDefault="009E61FF" w:rsidP="009E61FF">
      <w:pPr>
        <w:pStyle w:val="Ttulo1"/>
      </w:pPr>
      <w:r>
        <w:t>Overview</w:t>
      </w:r>
    </w:p>
    <w:p w:rsidR="00505ABB" w:rsidRPr="00505ABB" w:rsidRDefault="00505ABB" w:rsidP="00505ABB">
      <w:r w:rsidRPr="00505ABB">
        <w:t xml:space="preserve">System for registering </w:t>
      </w:r>
      <w:r w:rsidR="000E75B4" w:rsidRPr="00505ABB">
        <w:t>services,</w:t>
      </w:r>
      <w:r w:rsidRPr="00505ABB">
        <w:t xml:space="preserve"> scheduling and technical </w:t>
      </w:r>
      <w:r w:rsidR="000E75B4">
        <w:t>users</w:t>
      </w:r>
    </w:p>
    <w:p w:rsidR="009E61FF" w:rsidRDefault="009E61FF" w:rsidP="009E61FF">
      <w:pPr>
        <w:pStyle w:val="Ttulo1"/>
      </w:pPr>
      <w:r>
        <w:t>Use-Case Diagram</w:t>
      </w:r>
    </w:p>
    <w:p w:rsidR="00505ABB" w:rsidRPr="00505ABB" w:rsidRDefault="00432D4E" w:rsidP="00505ABB">
      <w:r>
        <w:rPr>
          <w:noProof/>
          <w:lang w:val="pt-BR" w:eastAsia="pt-BR"/>
        </w:rPr>
        <w:drawing>
          <wp:inline distT="0" distB="0" distL="0" distR="0">
            <wp:extent cx="3045204" cy="3396573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ArTe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234" cy="34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FF" w:rsidRDefault="009E61FF" w:rsidP="009E61FF">
      <w:pPr>
        <w:pStyle w:val="Ttulo1"/>
      </w:pPr>
      <w:r>
        <w:t>Actors</w:t>
      </w:r>
    </w:p>
    <w:p w:rsidR="00406433" w:rsidRPr="00406433" w:rsidRDefault="00406433" w:rsidP="00406433">
      <w:r w:rsidRPr="00406433">
        <w:t>Attendant</w:t>
      </w:r>
      <w:bookmarkStart w:id="6" w:name="_GoBack"/>
      <w:bookmarkEnd w:id="6"/>
    </w:p>
    <w:p w:rsidR="009E61FF" w:rsidRDefault="009E61FF" w:rsidP="009E61FF">
      <w:pPr>
        <w:pStyle w:val="Ttulo1"/>
      </w:pPr>
      <w:r>
        <w:t>Use Cases</w:t>
      </w:r>
    </w:p>
    <w:p w:rsidR="009E61FF" w:rsidRPr="00582572" w:rsidRDefault="00582572" w:rsidP="009E61FF">
      <w:pPr>
        <w:rPr>
          <w:b/>
        </w:rPr>
      </w:pPr>
      <w:r w:rsidRPr="00582572">
        <w:rPr>
          <w:b/>
        </w:rPr>
        <w:t>5.1</w:t>
      </w:r>
      <w:r w:rsidR="008A1623">
        <w:rPr>
          <w:b/>
        </w:rPr>
        <w:t xml:space="preserve"> Register Customer</w:t>
      </w:r>
    </w:p>
    <w:p w:rsidR="00582572" w:rsidRDefault="00582572" w:rsidP="009E61FF">
      <w:r w:rsidRPr="00582572">
        <w:t>Registers remove and edit clients.</w:t>
      </w:r>
    </w:p>
    <w:p w:rsidR="008A1623" w:rsidRDefault="008A1623" w:rsidP="009E61FF">
      <w:pPr>
        <w:rPr>
          <w:b/>
        </w:rPr>
      </w:pPr>
    </w:p>
    <w:p w:rsidR="00582572" w:rsidRPr="00582572" w:rsidRDefault="00582572" w:rsidP="009E61FF">
      <w:pPr>
        <w:rPr>
          <w:b/>
        </w:rPr>
      </w:pPr>
      <w:r w:rsidRPr="00582572">
        <w:rPr>
          <w:b/>
        </w:rPr>
        <w:t>5.2</w:t>
      </w:r>
      <w:r w:rsidR="008A1623">
        <w:rPr>
          <w:b/>
        </w:rPr>
        <w:t xml:space="preserve"> Register Services</w:t>
      </w:r>
    </w:p>
    <w:p w:rsidR="00582572" w:rsidRDefault="00582572" w:rsidP="009E61FF">
      <w:r w:rsidRPr="00582572">
        <w:t>Registers remove and edit services</w:t>
      </w:r>
      <w:r>
        <w:t>.</w:t>
      </w:r>
    </w:p>
    <w:p w:rsidR="008A1623" w:rsidRDefault="008A1623" w:rsidP="009E61FF">
      <w:pPr>
        <w:rPr>
          <w:b/>
        </w:rPr>
      </w:pPr>
    </w:p>
    <w:p w:rsidR="00582572" w:rsidRPr="00582572" w:rsidRDefault="00582572" w:rsidP="009E61FF">
      <w:pPr>
        <w:rPr>
          <w:b/>
        </w:rPr>
      </w:pPr>
      <w:r w:rsidRPr="00582572">
        <w:rPr>
          <w:b/>
        </w:rPr>
        <w:t>5.3</w:t>
      </w:r>
      <w:r w:rsidR="008A1623">
        <w:rPr>
          <w:b/>
        </w:rPr>
        <w:t xml:space="preserve"> Register User</w:t>
      </w:r>
    </w:p>
    <w:p w:rsidR="00582572" w:rsidRDefault="00582572" w:rsidP="009E61FF">
      <w:r w:rsidRPr="00582572">
        <w:t xml:space="preserve">Registers remove and edit </w:t>
      </w:r>
      <w:r>
        <w:t>users</w:t>
      </w:r>
      <w:r>
        <w:t>.</w:t>
      </w:r>
    </w:p>
    <w:p w:rsidR="008A1623" w:rsidRDefault="008A1623" w:rsidP="009E61FF">
      <w:pPr>
        <w:rPr>
          <w:b/>
        </w:rPr>
      </w:pPr>
    </w:p>
    <w:p w:rsidR="00582572" w:rsidRPr="00582572" w:rsidRDefault="00582572" w:rsidP="009E61FF">
      <w:pPr>
        <w:rPr>
          <w:b/>
        </w:rPr>
      </w:pPr>
      <w:r w:rsidRPr="00582572">
        <w:rPr>
          <w:b/>
        </w:rPr>
        <w:t>5.4</w:t>
      </w:r>
      <w:r w:rsidR="008A1623">
        <w:rPr>
          <w:b/>
        </w:rPr>
        <w:t xml:space="preserve"> Register </w:t>
      </w:r>
      <w:r w:rsidR="000E75B4">
        <w:rPr>
          <w:b/>
        </w:rPr>
        <w:t>scheduling</w:t>
      </w:r>
      <w:r w:rsidR="008A1623">
        <w:rPr>
          <w:b/>
        </w:rPr>
        <w:t xml:space="preserve"> technical visit tabl</w:t>
      </w:r>
      <w:r w:rsidR="000E75B4">
        <w:rPr>
          <w:b/>
        </w:rPr>
        <w:t>e</w:t>
      </w:r>
    </w:p>
    <w:p w:rsidR="00582572" w:rsidRDefault="00582572" w:rsidP="009E61FF">
      <w:r w:rsidRPr="00582572">
        <w:t xml:space="preserve">Registers remove and edit </w:t>
      </w:r>
      <w:r>
        <w:t>scheduling</w:t>
      </w:r>
      <w:r w:rsidR="008A1623">
        <w:t xml:space="preserve"> technical visit</w:t>
      </w:r>
      <w:r>
        <w:t xml:space="preserve"> tab</w:t>
      </w:r>
      <w:r w:rsidR="000E75B4">
        <w:t>le</w:t>
      </w:r>
      <w:r w:rsidRPr="00582572">
        <w:t>.</w:t>
      </w:r>
    </w:p>
    <w:p w:rsidR="00582572" w:rsidRPr="009E61FF" w:rsidRDefault="00582572" w:rsidP="009E61FF"/>
    <w:p w:rsidR="00685AA7" w:rsidRDefault="00685AA7"/>
    <w:p w:rsidR="009E61FF" w:rsidRDefault="009E61FF"/>
    <w:sectPr w:rsidR="009E61F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C1F" w:rsidRDefault="00093C1F">
      <w:pPr>
        <w:spacing w:line="240" w:lineRule="auto"/>
      </w:pPr>
      <w:r>
        <w:separator/>
      </w:r>
    </w:p>
  </w:endnote>
  <w:endnote w:type="continuationSeparator" w:id="0">
    <w:p w:rsidR="00093C1F" w:rsidRDefault="00093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D8378F">
          <w:pPr>
            <w:jc w:val="center"/>
          </w:pPr>
          <w:r>
            <w:sym w:font="Symbol" w:char="F0D3"/>
          </w:r>
          <w:proofErr w:type="spellStart"/>
          <w:r w:rsidR="00D8378F">
            <w:t>DevPoa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378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32D4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C1F" w:rsidRDefault="00093C1F">
      <w:pPr>
        <w:spacing w:line="240" w:lineRule="auto"/>
      </w:pPr>
      <w:r>
        <w:separator/>
      </w:r>
    </w:p>
  </w:footnote>
  <w:footnote w:type="continuationSeparator" w:id="0">
    <w:p w:rsidR="00093C1F" w:rsidRDefault="00093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D8378F">
          <w:proofErr w:type="spellStart"/>
          <w:r>
            <w:rPr>
              <w:b/>
            </w:rPr>
            <w:t>ArTech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093C1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A0A51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AC0442">
          <w:r>
            <w:t xml:space="preserve">  Date:  </w:t>
          </w:r>
          <w:r w:rsidR="00D8378F">
            <w:t>11/09/2015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93C1F"/>
    <w:rsid w:val="000A76A0"/>
    <w:rsid w:val="000E75B4"/>
    <w:rsid w:val="0019590E"/>
    <w:rsid w:val="00233F72"/>
    <w:rsid w:val="002B4085"/>
    <w:rsid w:val="00375A4A"/>
    <w:rsid w:val="00406433"/>
    <w:rsid w:val="00432D4E"/>
    <w:rsid w:val="00505ABB"/>
    <w:rsid w:val="0052614A"/>
    <w:rsid w:val="00582572"/>
    <w:rsid w:val="00685AA7"/>
    <w:rsid w:val="007922D1"/>
    <w:rsid w:val="00816C1B"/>
    <w:rsid w:val="00884FA4"/>
    <w:rsid w:val="008A1623"/>
    <w:rsid w:val="009E61FF"/>
    <w:rsid w:val="00AC0442"/>
    <w:rsid w:val="00AE4979"/>
    <w:rsid w:val="00B972E5"/>
    <w:rsid w:val="00BA0A51"/>
    <w:rsid w:val="00BB1583"/>
    <w:rsid w:val="00BF5DC2"/>
    <w:rsid w:val="00D8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48</TotalTime>
  <Pages>2</Pages>
  <Words>133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DIEGO PEIXOTO VILLANOVA</cp:lastModifiedBy>
  <cp:revision>11</cp:revision>
  <cp:lastPrinted>2001-03-15T17:26:00Z</cp:lastPrinted>
  <dcterms:created xsi:type="dcterms:W3CDTF">2015-08-21T12:40:00Z</dcterms:created>
  <dcterms:modified xsi:type="dcterms:W3CDTF">2015-09-11T14:31:00Z</dcterms:modified>
</cp:coreProperties>
</file>